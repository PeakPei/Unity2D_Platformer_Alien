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0F0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3E1D56" w:rsidRDefault="00450F6B" w:rsidP="00450F6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50F6B">
                      <w:t xml:space="preserve">JG </w:t>
                    </w:r>
                    <w:r>
                      <w:t>STUDIO</w:t>
                    </w:r>
                    <w:r w:rsidRPr="00450F6B">
                      <w:t xml:space="preserve"> &amp; DIEGO-RODRIGUEZ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9A4208" w:rsidP="009A420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Alien</w:t>
                    </w:r>
                    <w:r w:rsidR="00450F6B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Runner 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9A420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A4208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Final Project</w:t>
                    </w:r>
                    <w:r w:rsidR="009F4F10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– Unity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450F6B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EE3699">
                  <w:t>6</w:t>
                </w:r>
                <w:r w:rsidR="009F4F10">
                  <w:t xml:space="preserve"> by</w:t>
                </w:r>
                <w:r w:rsidR="00450F6B" w:rsidRPr="00450F6B">
                  <w:t xml:space="preserve"> </w:t>
                </w:r>
                <w:sdt>
                  <w:sdtPr>
                    <w:alias w:val="Company"/>
                    <w:id w:val="1529134211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450F6B" w:rsidRPr="00450F6B">
                      <w:t xml:space="preserve">JG </w:t>
                    </w:r>
                    <w:r w:rsidR="00450F6B">
                      <w:t>STUDIO</w:t>
                    </w:r>
                    <w:r w:rsidR="00450F6B" w:rsidRPr="00450F6B">
                      <w:t xml:space="preserve"> &amp; DIEGO-RODRIGUEZ</w:t>
                    </w:r>
                  </w:sdtContent>
                </w:sdt>
                <w:r w:rsidR="00450F6B"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50F6B" w:rsidP="002E525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Diego Rodriguez &amp; </w:t>
                    </w:r>
                    <w:r w:rsidR="00DC1B5E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Jason Gunter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51C28220" wp14:editId="2E06EA42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0F6B" w:rsidRDefault="00450F6B" w:rsidP="00450F6B">
                                <w:pPr>
                                  <w:pStyle w:val="Default"/>
                                </w:pPr>
                              </w:p>
                              <w:p w:rsidR="003E1D56" w:rsidRPr="003E1D56" w:rsidRDefault="00450F6B" w:rsidP="00450F6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27704440" wp14:editId="18F71701">
                                      <wp:extent cx="1206699" cy="689610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34841" cy="705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F4F10"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5A3A4D57" wp14:editId="09B5E37E">
                                      <wp:extent cx="826117" cy="699770"/>
                                      <wp:effectExtent l="0" t="0" r="0" b="5080"/>
                                      <wp:docPr id="2" name="Picture 2" descr="C:\Users\Jason\Desktop\TEMP_PICS\other\jg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Jason\Desktop\TEMP_PICS\other\jg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2956" cy="7140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8278E6" w:rsidRDefault="008278E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69ED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8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450F6B" w:rsidRDefault="00450F6B" w:rsidP="00450F6B">
                          <w:pPr>
                            <w:pStyle w:val="Default"/>
                          </w:pPr>
                        </w:p>
                        <w:p w:rsidR="003E1D56" w:rsidRPr="003E1D56" w:rsidRDefault="00450F6B" w:rsidP="00450F6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22203988" wp14:editId="3FFD2DE8">
                                <wp:extent cx="1206699" cy="68961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34841" cy="70569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9F4F10"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4924C9DA" wp14:editId="23607F66">
                                <wp:extent cx="826117" cy="699770"/>
                                <wp:effectExtent l="0" t="0" r="0" b="5080"/>
                                <wp:docPr id="2" name="Picture 2" descr="C:\Users\Jason\Desktop\TEMP_PICS\other\jg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Jason\Desktop\TEMP_PICS\other\jg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2956" cy="7140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00000" w:rsidRDefault="000B6A8C"/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F0755C" w:rsidP="003257C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December 2</w:t>
                </w:r>
                <w:r w:rsidR="006B5208">
                  <w:rPr>
                    <w:sz w:val="24"/>
                    <w:szCs w:val="24"/>
                  </w:rPr>
                  <w:t>th</w:t>
                </w:r>
                <w:r w:rsidR="00770802">
                  <w:rPr>
                    <w:sz w:val="24"/>
                    <w:szCs w:val="24"/>
                  </w:rPr>
                  <w:t xml:space="preserve">, </w:t>
                </w:r>
                <w:r w:rsidR="00021BBC">
                  <w:rPr>
                    <w:sz w:val="24"/>
                    <w:szCs w:val="24"/>
                  </w:rPr>
                  <w:t>201</w:t>
                </w:r>
                <w:r w:rsidR="00E14785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116063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3312" w:rsidRDefault="00593312">
          <w:pPr>
            <w:pStyle w:val="TOCHeading"/>
          </w:pPr>
          <w:r>
            <w:t>Contents</w:t>
          </w:r>
        </w:p>
        <w:p w:rsidR="00FC2510" w:rsidRDefault="00593312">
          <w:pPr>
            <w:pStyle w:val="TOC1"/>
            <w:tabs>
              <w:tab w:val="righ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73618" w:history="1">
            <w:r w:rsidR="00FC2510" w:rsidRPr="00246DF5">
              <w:rPr>
                <w:rStyle w:val="Hyperlink"/>
                <w:b/>
                <w:noProof/>
              </w:rPr>
              <w:t>Version History</w:t>
            </w:r>
            <w:r w:rsidR="00FC2510">
              <w:rPr>
                <w:noProof/>
                <w:webHidden/>
              </w:rPr>
              <w:tab/>
            </w:r>
            <w:r w:rsidR="00FC2510">
              <w:rPr>
                <w:noProof/>
                <w:webHidden/>
              </w:rPr>
              <w:fldChar w:fldCharType="begin"/>
            </w:r>
            <w:r w:rsidR="00FC2510">
              <w:rPr>
                <w:noProof/>
                <w:webHidden/>
              </w:rPr>
              <w:instrText xml:space="preserve"> PAGEREF _Toc468473618 \h </w:instrText>
            </w:r>
            <w:r w:rsidR="00FC2510">
              <w:rPr>
                <w:noProof/>
                <w:webHidden/>
              </w:rPr>
            </w:r>
            <w:r w:rsidR="00FC2510">
              <w:rPr>
                <w:noProof/>
                <w:webHidden/>
              </w:rPr>
              <w:fldChar w:fldCharType="separate"/>
            </w:r>
            <w:r w:rsidR="00FC2510">
              <w:rPr>
                <w:noProof/>
                <w:webHidden/>
              </w:rPr>
              <w:t>3</w:t>
            </w:r>
            <w:r w:rsidR="00FC2510"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440"/>
              <w:tab w:val="right" w:pos="9350"/>
            </w:tabs>
            <w:rPr>
              <w:noProof/>
              <w:lang w:eastAsia="en-CA"/>
            </w:rPr>
          </w:pPr>
          <w:hyperlink w:anchor="_Toc468473619" w:history="1">
            <w:r w:rsidRPr="00246DF5">
              <w:rPr>
                <w:rStyle w:val="Hyperlink"/>
                <w:b/>
                <w:noProof/>
              </w:rPr>
              <w:t>I.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440"/>
              <w:tab w:val="right" w:pos="9350"/>
            </w:tabs>
            <w:rPr>
              <w:noProof/>
              <w:lang w:eastAsia="en-CA"/>
            </w:rPr>
          </w:pPr>
          <w:hyperlink w:anchor="_Toc468473620" w:history="1">
            <w:r w:rsidRPr="00246DF5">
              <w:rPr>
                <w:rStyle w:val="Hyperlink"/>
                <w:b/>
                <w:i/>
                <w:noProof/>
              </w:rPr>
              <w:t>II.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8473621" w:history="1">
            <w:r w:rsidRPr="00246DF5">
              <w:rPr>
                <w:rStyle w:val="Hyperlink"/>
                <w:b/>
                <w:i/>
                <w:noProof/>
              </w:rPr>
              <w:t>III.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8473622" w:history="1">
            <w:r w:rsidRPr="00246DF5">
              <w:rPr>
                <w:rStyle w:val="Hyperlink"/>
                <w:b/>
                <w:noProof/>
              </w:rPr>
              <w:t>IV.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440"/>
              <w:tab w:val="right" w:pos="9350"/>
            </w:tabs>
            <w:rPr>
              <w:noProof/>
              <w:lang w:eastAsia="en-CA"/>
            </w:rPr>
          </w:pPr>
          <w:hyperlink w:anchor="_Toc468473623" w:history="1">
            <w:r w:rsidRPr="00246DF5">
              <w:rPr>
                <w:rStyle w:val="Hyperlink"/>
                <w:b/>
                <w:noProof/>
              </w:rPr>
              <w:t>V.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8473624" w:history="1">
            <w:r w:rsidRPr="00246DF5">
              <w:rPr>
                <w:rStyle w:val="Hyperlink"/>
                <w:b/>
                <w:noProof/>
              </w:rPr>
              <w:t>VI.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Characters /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8473625" w:history="1">
            <w:r w:rsidRPr="00246DF5">
              <w:rPr>
                <w:rStyle w:val="Hyperlink"/>
                <w:b/>
                <w:noProof/>
              </w:rPr>
              <w:t>VII.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8473626" w:history="1">
            <w:r w:rsidRPr="00246DF5">
              <w:rPr>
                <w:rStyle w:val="Hyperlink"/>
                <w:b/>
                <w:noProof/>
              </w:rPr>
              <w:t>VIII.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8473627" w:history="1">
            <w:r w:rsidRPr="00246DF5">
              <w:rPr>
                <w:rStyle w:val="Hyperlink"/>
                <w:b/>
                <w:noProof/>
              </w:rPr>
              <w:t>IX.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440"/>
              <w:tab w:val="right" w:pos="9350"/>
            </w:tabs>
            <w:rPr>
              <w:noProof/>
              <w:lang w:eastAsia="en-CA"/>
            </w:rPr>
          </w:pPr>
          <w:hyperlink w:anchor="_Toc468473628" w:history="1">
            <w:r w:rsidRPr="00246DF5">
              <w:rPr>
                <w:rStyle w:val="Hyperlink"/>
                <w:b/>
                <w:i/>
                <w:noProof/>
              </w:rPr>
              <w:t>X.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8473629" w:history="1">
            <w:r w:rsidRPr="00246DF5">
              <w:rPr>
                <w:rStyle w:val="Hyperlink"/>
                <w:b/>
                <w:noProof/>
              </w:rPr>
              <w:t>XI.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10" w:rsidRDefault="00FC2510">
          <w:pPr>
            <w:pStyle w:val="TOC1"/>
            <w:tabs>
              <w:tab w:val="left" w:pos="660"/>
              <w:tab w:val="right" w:pos="9350"/>
            </w:tabs>
            <w:rPr>
              <w:noProof/>
              <w:lang w:eastAsia="en-CA"/>
            </w:rPr>
          </w:pPr>
          <w:hyperlink w:anchor="_Toc468473630" w:history="1">
            <w:r w:rsidRPr="00246DF5">
              <w:rPr>
                <w:rStyle w:val="Hyperlink"/>
                <w:b/>
                <w:noProof/>
              </w:rPr>
              <w:t>XII.</w:t>
            </w:r>
            <w:r>
              <w:rPr>
                <w:noProof/>
                <w:lang w:eastAsia="en-CA"/>
              </w:rPr>
              <w:tab/>
            </w:r>
            <w:r w:rsidRPr="00246DF5">
              <w:rPr>
                <w:rStyle w:val="Hyperlink"/>
                <w:b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12" w:rsidRDefault="00593312">
          <w:r>
            <w:rPr>
              <w:b/>
              <w:bCs/>
              <w:noProof/>
            </w:rPr>
            <w:fldChar w:fldCharType="end"/>
          </w:r>
        </w:p>
      </w:sdtContent>
    </w:sdt>
    <w:p w:rsidR="009A4D42" w:rsidRPr="009A4D42" w:rsidRDefault="009A4D42" w:rsidP="00E66E97">
      <w:pPr>
        <w:jc w:val="center"/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bookmarkStart w:id="0" w:name="_GoBack"/>
      <w:bookmarkEnd w:id="0"/>
    </w:p>
    <w:p w:rsidR="00F56775" w:rsidRDefault="009A4D42" w:rsidP="00593312">
      <w:pPr>
        <w:pStyle w:val="Heading1"/>
        <w:rPr>
          <w:b/>
          <w:sz w:val="24"/>
          <w:szCs w:val="24"/>
          <w:u w:val="single"/>
        </w:rPr>
      </w:pPr>
      <w:bookmarkStart w:id="1" w:name="_Toc468473618"/>
      <w:r>
        <w:rPr>
          <w:b/>
          <w:sz w:val="24"/>
          <w:szCs w:val="24"/>
          <w:u w:val="single"/>
        </w:rPr>
        <w:lastRenderedPageBreak/>
        <w:t>Version History</w:t>
      </w:r>
      <w:bookmarkEnd w:id="1"/>
    </w:p>
    <w:p w:rsidR="009D60D7" w:rsidRPr="00AF7E5D" w:rsidRDefault="00AF7E5D">
      <w:pPr>
        <w:rPr>
          <w:sz w:val="24"/>
          <w:szCs w:val="24"/>
        </w:rPr>
      </w:pPr>
      <w:hyperlink r:id="rId16" w:history="1">
        <w:r w:rsidRPr="00AF7E5D">
          <w:rPr>
            <w:rStyle w:val="Hyperlink"/>
            <w:sz w:val="24"/>
            <w:szCs w:val="24"/>
          </w:rPr>
          <w:t>https://github.com/digma89/Unity2D_Platformer_Alien</w:t>
        </w:r>
      </w:hyperlink>
    </w:p>
    <w:p w:rsidR="00AF7E5D" w:rsidRPr="00AF7E5D" w:rsidRDefault="00AF7E5D">
      <w:pPr>
        <w:rPr>
          <w:sz w:val="24"/>
          <w:szCs w:val="24"/>
        </w:rPr>
      </w:pPr>
    </w:p>
    <w:p w:rsidR="006A641D" w:rsidRPr="00AF7E5D" w:rsidRDefault="003832CE">
      <w:pPr>
        <w:rPr>
          <w:sz w:val="24"/>
          <w:szCs w:val="24"/>
        </w:rPr>
      </w:pPr>
      <w:r w:rsidRPr="00AF7E5D">
        <w:rPr>
          <w:sz w:val="24"/>
          <w:szCs w:val="24"/>
        </w:rPr>
        <w:t xml:space="preserve">Here is </w:t>
      </w:r>
      <w:r w:rsidR="000A5895" w:rsidRPr="00AF7E5D">
        <w:rPr>
          <w:sz w:val="24"/>
          <w:szCs w:val="24"/>
        </w:rPr>
        <w:t>a</w:t>
      </w:r>
      <w:r w:rsidRPr="00AF7E5D">
        <w:rPr>
          <w:sz w:val="24"/>
          <w:szCs w:val="24"/>
        </w:rPr>
        <w:t xml:space="preserve"> </w:t>
      </w:r>
      <w:r w:rsidR="008E4B6B" w:rsidRPr="00AF7E5D">
        <w:rPr>
          <w:sz w:val="24"/>
          <w:szCs w:val="24"/>
        </w:rPr>
        <w:t>screenshot</w:t>
      </w:r>
      <w:r w:rsidRPr="00AF7E5D">
        <w:rPr>
          <w:sz w:val="24"/>
          <w:szCs w:val="24"/>
        </w:rPr>
        <w:t xml:space="preserve"> f</w:t>
      </w:r>
      <w:r w:rsidR="009D60D7" w:rsidRPr="00AF7E5D">
        <w:rPr>
          <w:sz w:val="24"/>
          <w:szCs w:val="24"/>
        </w:rPr>
        <w:t>rom</w:t>
      </w:r>
      <w:r w:rsidR="008E4B6B" w:rsidRPr="00AF7E5D">
        <w:rPr>
          <w:sz w:val="24"/>
          <w:szCs w:val="24"/>
        </w:rPr>
        <w:t xml:space="preserve"> our</w:t>
      </w:r>
      <w:r w:rsidR="009D60D7" w:rsidRPr="00AF7E5D">
        <w:rPr>
          <w:sz w:val="24"/>
          <w:szCs w:val="24"/>
        </w:rPr>
        <w:t xml:space="preserve"> </w:t>
      </w:r>
      <w:proofErr w:type="spellStart"/>
      <w:r w:rsidR="009D60D7" w:rsidRPr="00AF7E5D">
        <w:rPr>
          <w:sz w:val="24"/>
          <w:szCs w:val="24"/>
        </w:rPr>
        <w:t>Github</w:t>
      </w:r>
      <w:proofErr w:type="spellEnd"/>
      <w:r w:rsidR="008E4B6B" w:rsidRPr="00AF7E5D">
        <w:rPr>
          <w:sz w:val="24"/>
          <w:szCs w:val="24"/>
        </w:rPr>
        <w:t xml:space="preserve"> repository</w:t>
      </w:r>
      <w:r w:rsidR="009D60D7" w:rsidRPr="00AF7E5D">
        <w:rPr>
          <w:sz w:val="24"/>
          <w:szCs w:val="24"/>
        </w:rPr>
        <w:t>. This shows our</w:t>
      </w:r>
      <w:r w:rsidRPr="00AF7E5D">
        <w:rPr>
          <w:sz w:val="24"/>
          <w:szCs w:val="24"/>
        </w:rPr>
        <w:t xml:space="preserve"> commit history while working on this assignment.</w:t>
      </w:r>
    </w:p>
    <w:p w:rsidR="00512916" w:rsidRDefault="00B340FE" w:rsidP="00512916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2" w:name="_Toc468473619"/>
      <w:r>
        <w:rPr>
          <w:b/>
          <w:sz w:val="24"/>
          <w:szCs w:val="24"/>
        </w:rPr>
        <w:t>Detailed Game Description</w:t>
      </w:r>
      <w:bookmarkEnd w:id="2"/>
    </w:p>
    <w:p w:rsidR="00D5271B" w:rsidRDefault="00971FD4" w:rsidP="00862FD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</w:t>
      </w:r>
      <w:r w:rsidR="00C50866">
        <w:rPr>
          <w:i/>
          <w:sz w:val="24"/>
          <w:szCs w:val="24"/>
        </w:rPr>
        <w:t>must avoid enemies, and move across the platforms. The player must escape to the end of each level to win the game.</w:t>
      </w:r>
      <w:r w:rsidR="00834755">
        <w:rPr>
          <w:i/>
          <w:sz w:val="24"/>
          <w:szCs w:val="24"/>
        </w:rPr>
        <w:t xml:space="preserve"> </w:t>
      </w:r>
      <w:r w:rsidR="00840CAD">
        <w:rPr>
          <w:i/>
          <w:sz w:val="24"/>
          <w:szCs w:val="24"/>
        </w:rPr>
        <w:t xml:space="preserve">The player should collect coins and </w:t>
      </w:r>
      <w:proofErr w:type="gramStart"/>
      <w:r w:rsidR="00840CAD">
        <w:rPr>
          <w:i/>
          <w:sz w:val="24"/>
          <w:szCs w:val="24"/>
        </w:rPr>
        <w:t>can also</w:t>
      </w:r>
      <w:proofErr w:type="gramEnd"/>
      <w:r w:rsidR="00840CAD">
        <w:rPr>
          <w:i/>
          <w:sz w:val="24"/>
          <w:szCs w:val="24"/>
        </w:rPr>
        <w:t xml:space="preserve"> shoot their weapon at enemies on the platforms.</w:t>
      </w:r>
      <w:r w:rsidR="00264C60">
        <w:rPr>
          <w:i/>
          <w:sz w:val="24"/>
          <w:szCs w:val="24"/>
        </w:rPr>
        <w:t xml:space="preserve"> The player will respawn when they fall off the platforms, or hit enemies.</w:t>
      </w:r>
      <w:r w:rsidR="002F222D">
        <w:rPr>
          <w:i/>
          <w:sz w:val="24"/>
          <w:szCs w:val="24"/>
        </w:rPr>
        <w:t xml:space="preserve"> The game is over </w:t>
      </w:r>
      <w:proofErr w:type="gramStart"/>
      <w:r w:rsidR="002F222D">
        <w:rPr>
          <w:i/>
          <w:sz w:val="24"/>
          <w:szCs w:val="24"/>
        </w:rPr>
        <w:t>when  the</w:t>
      </w:r>
      <w:proofErr w:type="gramEnd"/>
      <w:r w:rsidR="002F222D">
        <w:rPr>
          <w:i/>
          <w:sz w:val="24"/>
          <w:szCs w:val="24"/>
        </w:rPr>
        <w:t xml:space="preserve"> player has lost all of their lives, or if they complete all three levels.</w:t>
      </w:r>
    </w:p>
    <w:p w:rsidR="00D5271B" w:rsidRPr="008C6B2D" w:rsidRDefault="00D5271B" w:rsidP="00862FDF">
      <w:pPr>
        <w:pStyle w:val="ListParagraph"/>
        <w:rPr>
          <w:b/>
          <w:sz w:val="24"/>
          <w:szCs w:val="24"/>
        </w:rPr>
      </w:pPr>
    </w:p>
    <w:p w:rsidR="00BF4089" w:rsidRPr="00BF4089" w:rsidRDefault="00B340FE" w:rsidP="003F6FA3">
      <w:pPr>
        <w:pStyle w:val="ListParagraph"/>
        <w:numPr>
          <w:ilvl w:val="0"/>
          <w:numId w:val="1"/>
        </w:numPr>
        <w:outlineLvl w:val="0"/>
        <w:rPr>
          <w:i/>
          <w:sz w:val="24"/>
          <w:szCs w:val="24"/>
        </w:rPr>
      </w:pPr>
      <w:bookmarkStart w:id="3" w:name="_Toc468473620"/>
      <w:r>
        <w:rPr>
          <w:b/>
          <w:sz w:val="24"/>
          <w:szCs w:val="24"/>
        </w:rPr>
        <w:t>Controls</w:t>
      </w:r>
      <w:bookmarkEnd w:id="3"/>
    </w:p>
    <w:p w:rsidR="00686D09" w:rsidRDefault="009A16AA" w:rsidP="00EE369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controls to move the player are default controls (W</w:t>
      </w:r>
      <w:proofErr w:type="gramStart"/>
      <w:r>
        <w:rPr>
          <w:i/>
          <w:sz w:val="24"/>
          <w:szCs w:val="24"/>
        </w:rPr>
        <w:t>,A,S,D</w:t>
      </w:r>
      <w:proofErr w:type="gramEnd"/>
      <w:r>
        <w:rPr>
          <w:i/>
          <w:sz w:val="24"/>
          <w:szCs w:val="24"/>
        </w:rPr>
        <w:t xml:space="preserve"> or arrow keys)</w:t>
      </w:r>
      <w:r w:rsidR="00B340FE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="007A3A83">
        <w:rPr>
          <w:i/>
          <w:sz w:val="24"/>
          <w:szCs w:val="24"/>
        </w:rPr>
        <w:t xml:space="preserve">Jumping </w:t>
      </w:r>
      <w:proofErr w:type="gramStart"/>
      <w:r w:rsidR="007A3A83">
        <w:rPr>
          <w:i/>
          <w:sz w:val="24"/>
          <w:szCs w:val="24"/>
        </w:rPr>
        <w:t>is performed</w:t>
      </w:r>
      <w:proofErr w:type="gramEnd"/>
      <w:r w:rsidR="007A3A83">
        <w:rPr>
          <w:i/>
          <w:sz w:val="24"/>
          <w:szCs w:val="24"/>
        </w:rPr>
        <w:t xml:space="preserve"> when the player presses the space bar on their keyboard.</w:t>
      </w:r>
      <w:r w:rsidR="007E26FE">
        <w:rPr>
          <w:i/>
          <w:sz w:val="24"/>
          <w:szCs w:val="24"/>
        </w:rPr>
        <w:t xml:space="preserve"> The player can use the left mouse button or the “CTRL” button to shoot their weapon.</w:t>
      </w:r>
    </w:p>
    <w:p w:rsidR="004F1019" w:rsidRPr="004F1019" w:rsidRDefault="004F1019" w:rsidP="004F1019">
      <w:pPr>
        <w:pStyle w:val="ListParagraph"/>
        <w:rPr>
          <w:i/>
          <w:sz w:val="24"/>
          <w:szCs w:val="24"/>
        </w:rPr>
      </w:pPr>
    </w:p>
    <w:p w:rsidR="00BF4089" w:rsidRDefault="009F6693" w:rsidP="00CD5E7B">
      <w:pPr>
        <w:pStyle w:val="ListParagraph"/>
        <w:numPr>
          <w:ilvl w:val="0"/>
          <w:numId w:val="1"/>
        </w:numPr>
        <w:outlineLvl w:val="0"/>
        <w:rPr>
          <w:i/>
          <w:sz w:val="24"/>
          <w:szCs w:val="24"/>
        </w:rPr>
      </w:pPr>
      <w:bookmarkStart w:id="4" w:name="_Toc468473621"/>
      <w:r w:rsidRPr="00347DC5">
        <w:rPr>
          <w:b/>
          <w:sz w:val="24"/>
          <w:szCs w:val="24"/>
        </w:rPr>
        <w:t>Interface</w:t>
      </w:r>
      <w:r w:rsidR="00D668E0" w:rsidRPr="00347DC5">
        <w:rPr>
          <w:b/>
          <w:sz w:val="24"/>
          <w:szCs w:val="24"/>
        </w:rPr>
        <w:t xml:space="preserve"> Sketch</w:t>
      </w:r>
      <w:bookmarkEnd w:id="4"/>
    </w:p>
    <w:p w:rsidR="00347DC5" w:rsidRDefault="00347DC5" w:rsidP="00083448">
      <w:pPr>
        <w:rPr>
          <w:i/>
          <w:sz w:val="24"/>
          <w:szCs w:val="24"/>
        </w:rPr>
      </w:pPr>
    </w:p>
    <w:p w:rsidR="00A145D8" w:rsidRPr="00347DC5" w:rsidRDefault="00A145D8" w:rsidP="00083448">
      <w:pPr>
        <w:rPr>
          <w:i/>
          <w:sz w:val="24"/>
          <w:szCs w:val="24"/>
        </w:rPr>
      </w:pPr>
    </w:p>
    <w:p w:rsidR="004D2217" w:rsidRDefault="004D2217" w:rsidP="004D2217">
      <w:pPr>
        <w:pStyle w:val="ListParagraph"/>
        <w:rPr>
          <w:b/>
          <w:sz w:val="24"/>
          <w:szCs w:val="24"/>
        </w:rPr>
      </w:pPr>
    </w:p>
    <w:p w:rsidR="009F6693" w:rsidRDefault="009F6693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5" w:name="_Toc468473622"/>
      <w:r w:rsidRPr="008C6B2D">
        <w:rPr>
          <w:b/>
          <w:sz w:val="24"/>
          <w:szCs w:val="24"/>
        </w:rPr>
        <w:t>Menu and Screen Descriptions</w:t>
      </w:r>
      <w:bookmarkEnd w:id="5"/>
    </w:p>
    <w:p w:rsidR="00AF7E5D" w:rsidRDefault="00AF7E5D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6" w:name="_Toc468473623"/>
      <w:r>
        <w:rPr>
          <w:b/>
          <w:sz w:val="24"/>
          <w:szCs w:val="24"/>
        </w:rPr>
        <w:t>Levels</w:t>
      </w:r>
      <w:bookmarkEnd w:id="6"/>
    </w:p>
    <w:p w:rsidR="004757D1" w:rsidRDefault="009F6693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7" w:name="_Toc468473624"/>
      <w:r w:rsidRPr="008C6B2D">
        <w:rPr>
          <w:b/>
          <w:sz w:val="24"/>
          <w:szCs w:val="24"/>
        </w:rPr>
        <w:t>Characters</w:t>
      </w:r>
      <w:r w:rsidR="007E26D6">
        <w:rPr>
          <w:b/>
          <w:sz w:val="24"/>
          <w:szCs w:val="24"/>
        </w:rPr>
        <w:t xml:space="preserve"> / Vehicles</w:t>
      </w:r>
      <w:bookmarkEnd w:id="7"/>
    </w:p>
    <w:p w:rsidR="00686D09" w:rsidRDefault="00841C6F" w:rsidP="004757D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game </w:t>
      </w:r>
      <w:proofErr w:type="gramStart"/>
      <w:r>
        <w:rPr>
          <w:i/>
          <w:sz w:val="24"/>
          <w:szCs w:val="24"/>
        </w:rPr>
        <w:t>is played</w:t>
      </w:r>
      <w:proofErr w:type="gramEnd"/>
      <w:r>
        <w:rPr>
          <w:i/>
          <w:sz w:val="24"/>
          <w:szCs w:val="24"/>
        </w:rPr>
        <w:t xml:space="preserve"> from a</w:t>
      </w:r>
      <w:r w:rsidR="00311530">
        <w:rPr>
          <w:i/>
          <w:sz w:val="24"/>
          <w:szCs w:val="24"/>
        </w:rPr>
        <w:t>n orthographic side view (2D).</w:t>
      </w:r>
    </w:p>
    <w:p w:rsidR="009E07FB" w:rsidRPr="004757D1" w:rsidRDefault="009E07FB" w:rsidP="004757D1">
      <w:pPr>
        <w:pStyle w:val="ListParagraph"/>
        <w:rPr>
          <w:b/>
          <w:sz w:val="24"/>
          <w:szCs w:val="24"/>
        </w:rPr>
      </w:pPr>
    </w:p>
    <w:p w:rsidR="00AF7E5D" w:rsidRPr="00AF7E5D" w:rsidRDefault="009F6693" w:rsidP="00AF7E5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8" w:name="_Toc468473625"/>
      <w:r w:rsidRPr="008C6B2D">
        <w:rPr>
          <w:b/>
          <w:sz w:val="24"/>
          <w:szCs w:val="24"/>
        </w:rPr>
        <w:t>Enemie</w:t>
      </w:r>
      <w:r w:rsidR="00AF7E5D">
        <w:rPr>
          <w:b/>
          <w:sz w:val="24"/>
          <w:szCs w:val="24"/>
        </w:rPr>
        <w:t>s</w:t>
      </w:r>
      <w:bookmarkEnd w:id="8"/>
    </w:p>
    <w:p w:rsidR="00E37464" w:rsidRDefault="000358D2" w:rsidP="005A3D3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enemies </w:t>
      </w:r>
      <w:proofErr w:type="gramStart"/>
      <w:r>
        <w:rPr>
          <w:i/>
          <w:sz w:val="24"/>
          <w:szCs w:val="24"/>
        </w:rPr>
        <w:t>will be placed</w:t>
      </w:r>
      <w:proofErr w:type="gramEnd"/>
      <w:r>
        <w:rPr>
          <w:i/>
          <w:sz w:val="24"/>
          <w:szCs w:val="24"/>
        </w:rPr>
        <w:t xml:space="preserve"> around the levels for the player to destroy or avoid. </w:t>
      </w:r>
      <w:r w:rsidR="00F02E97">
        <w:rPr>
          <w:i/>
          <w:sz w:val="24"/>
          <w:szCs w:val="24"/>
        </w:rPr>
        <w:t>Hitting the enemies will result in the player using up one of their lives.</w:t>
      </w:r>
    </w:p>
    <w:p w:rsidR="0024728B" w:rsidRPr="0024728B" w:rsidRDefault="0024728B" w:rsidP="0024728B">
      <w:pPr>
        <w:pStyle w:val="ListParagraph"/>
        <w:outlineLvl w:val="0"/>
        <w:rPr>
          <w:i/>
          <w:sz w:val="24"/>
          <w:szCs w:val="24"/>
        </w:rPr>
      </w:pPr>
    </w:p>
    <w:p w:rsidR="00686D09" w:rsidRDefault="009B4F5E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9" w:name="_Toc468473626"/>
      <w:r>
        <w:rPr>
          <w:b/>
          <w:sz w:val="24"/>
          <w:szCs w:val="24"/>
        </w:rPr>
        <w:t>Weapons</w:t>
      </w:r>
      <w:bookmarkEnd w:id="9"/>
    </w:p>
    <w:p w:rsidR="009B4F5E" w:rsidRDefault="009B4F5E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0" w:name="_Toc468473627"/>
      <w:r>
        <w:rPr>
          <w:b/>
          <w:sz w:val="24"/>
          <w:szCs w:val="24"/>
        </w:rPr>
        <w:t>Scripts</w:t>
      </w:r>
      <w:bookmarkEnd w:id="10"/>
    </w:p>
    <w:p w:rsidR="004D7CB8" w:rsidRDefault="004D7CB8" w:rsidP="004D7CB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Scripts within the game:</w:t>
      </w:r>
    </w:p>
    <w:tbl>
      <w:tblPr>
        <w:tblW w:w="7864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787785" w:rsidRPr="00B45483" w:rsidTr="00712EEC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5" w:rsidRPr="00B45483" w:rsidRDefault="00787785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45483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Script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7785" w:rsidRPr="00B45483" w:rsidRDefault="00787785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45483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C50866" w:rsidRPr="00B45483" w:rsidTr="002E6FBF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866" w:rsidRPr="00B45483" w:rsidRDefault="00C50866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0866" w:rsidRPr="00B45483" w:rsidRDefault="00C50866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C50866" w:rsidRPr="00B45483" w:rsidTr="002E6FBF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866" w:rsidRDefault="00C50866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0866" w:rsidRDefault="00C50866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C50866" w:rsidRPr="00B45483" w:rsidTr="002E6FBF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866" w:rsidRDefault="00C50866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0866" w:rsidRDefault="00C50866" w:rsidP="00B45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</w:tbl>
    <w:p w:rsidR="00DA1186" w:rsidRDefault="00DA1186" w:rsidP="004D7CB8">
      <w:pPr>
        <w:pStyle w:val="ListParagraph"/>
        <w:rPr>
          <w:i/>
          <w:sz w:val="24"/>
          <w:szCs w:val="24"/>
        </w:rPr>
      </w:pPr>
    </w:p>
    <w:p w:rsidR="00D5271B" w:rsidRPr="004D7CB8" w:rsidRDefault="00D5271B" w:rsidP="004D7CB8">
      <w:pPr>
        <w:pStyle w:val="ListParagraph"/>
        <w:rPr>
          <w:i/>
          <w:sz w:val="24"/>
          <w:szCs w:val="24"/>
        </w:rPr>
      </w:pPr>
    </w:p>
    <w:p w:rsidR="004F5DAC" w:rsidRPr="004F5DAC" w:rsidRDefault="009F6693" w:rsidP="003F6FA3">
      <w:pPr>
        <w:pStyle w:val="ListParagraph"/>
        <w:numPr>
          <w:ilvl w:val="0"/>
          <w:numId w:val="1"/>
        </w:numPr>
        <w:outlineLvl w:val="0"/>
        <w:rPr>
          <w:i/>
          <w:sz w:val="24"/>
          <w:szCs w:val="24"/>
        </w:rPr>
      </w:pPr>
      <w:bookmarkStart w:id="11" w:name="_Toc468473628"/>
      <w:r w:rsidRPr="001C2302">
        <w:rPr>
          <w:b/>
          <w:sz w:val="24"/>
          <w:szCs w:val="24"/>
        </w:rPr>
        <w:t>Scoring</w:t>
      </w:r>
      <w:bookmarkEnd w:id="11"/>
    </w:p>
    <w:p w:rsidR="00686D09" w:rsidRDefault="00553943" w:rsidP="004F5DA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can increas</w:t>
      </w:r>
      <w:r w:rsidR="008A2419">
        <w:rPr>
          <w:i/>
          <w:sz w:val="24"/>
          <w:szCs w:val="24"/>
        </w:rPr>
        <w:t>e their score by</w:t>
      </w:r>
      <w:r w:rsidR="0015716C">
        <w:rPr>
          <w:i/>
          <w:sz w:val="24"/>
          <w:szCs w:val="24"/>
        </w:rPr>
        <w:t xml:space="preserve"> k</w:t>
      </w:r>
      <w:r w:rsidR="00F906FB">
        <w:rPr>
          <w:i/>
          <w:sz w:val="24"/>
          <w:szCs w:val="24"/>
        </w:rPr>
        <w:t>illing enemies and collecting coins.</w:t>
      </w:r>
    </w:p>
    <w:p w:rsidR="004B197E" w:rsidRPr="001C2302" w:rsidRDefault="004B197E" w:rsidP="004F5DAC">
      <w:pPr>
        <w:pStyle w:val="ListParagraph"/>
        <w:rPr>
          <w:i/>
          <w:sz w:val="24"/>
          <w:szCs w:val="24"/>
        </w:rPr>
      </w:pPr>
    </w:p>
    <w:p w:rsidR="005C2F0F" w:rsidRDefault="009F6693" w:rsidP="003F6FA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  <w:sz w:val="24"/>
          <w:szCs w:val="24"/>
        </w:rPr>
      </w:pPr>
      <w:bookmarkStart w:id="12" w:name="_Toc468473629"/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  <w:bookmarkEnd w:id="12"/>
    </w:p>
    <w:p w:rsidR="00686D09" w:rsidRPr="00787785" w:rsidRDefault="008432BD" w:rsidP="00787785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Sounds within the game:</w:t>
      </w:r>
    </w:p>
    <w:tbl>
      <w:tblPr>
        <w:tblW w:w="7864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787785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785" w:rsidRPr="00B45483" w:rsidRDefault="00787785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Sound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7785" w:rsidRPr="00B45483" w:rsidRDefault="00787785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45483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Pr="00B45483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Pr="00B45483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Pr="005E1269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</w:tbl>
    <w:p w:rsidR="00787785" w:rsidRPr="008C6B2D" w:rsidRDefault="00787785" w:rsidP="00686D09">
      <w:pPr>
        <w:rPr>
          <w:b/>
          <w:sz w:val="24"/>
          <w:szCs w:val="24"/>
        </w:rPr>
      </w:pPr>
    </w:p>
    <w:p w:rsidR="009F6693" w:rsidRDefault="009F6693" w:rsidP="003F6F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3" w:name="_Toc468473630"/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  <w:bookmarkEnd w:id="13"/>
    </w:p>
    <w:p w:rsidR="00686D09" w:rsidRDefault="00AC7ACB" w:rsidP="009622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Art within the game:</w:t>
      </w:r>
    </w:p>
    <w:tbl>
      <w:tblPr>
        <w:tblW w:w="7864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A13741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741" w:rsidRPr="00B45483" w:rsidRDefault="00A13741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Art</w:t>
            </w:r>
            <w:r w:rsidR="00120196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/Asset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3741" w:rsidRPr="00B45483" w:rsidRDefault="00A13741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45483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Pr="00B45483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Pr="00B45483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Pr="00B45483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Pr="00B45483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Pr="00B45483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  <w:tr w:rsidR="00F906FB" w:rsidRPr="00B45483" w:rsidTr="002F2B18">
        <w:trPr>
          <w:trHeight w:val="288"/>
        </w:trPr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6FB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06FB" w:rsidRPr="00B45483" w:rsidRDefault="00F906FB" w:rsidP="002F2B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</w:p>
        </w:tc>
      </w:tr>
    </w:tbl>
    <w:p w:rsidR="005C2F0F" w:rsidRPr="00083448" w:rsidRDefault="005C2F0F" w:rsidP="00083448">
      <w:pPr>
        <w:rPr>
          <w:i/>
          <w:sz w:val="24"/>
          <w:szCs w:val="24"/>
        </w:rPr>
      </w:pPr>
    </w:p>
    <w:sectPr w:rsidR="005C2F0F" w:rsidRPr="00083448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F69" w:rsidRDefault="00DE3F69" w:rsidP="00C152DC">
      <w:pPr>
        <w:spacing w:after="0" w:line="240" w:lineRule="auto"/>
      </w:pPr>
      <w:r>
        <w:separator/>
      </w:r>
    </w:p>
  </w:endnote>
  <w:endnote w:type="continuationSeparator" w:id="0">
    <w:p w:rsidR="00DE3F69" w:rsidRDefault="00DE3F6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C75B3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C2510" w:rsidRPr="00FC2510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DE3F6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C2510" w:rsidRPr="00FC2510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F69" w:rsidRDefault="00DE3F69" w:rsidP="00C152DC">
      <w:pPr>
        <w:spacing w:after="0" w:line="240" w:lineRule="auto"/>
      </w:pPr>
      <w:r>
        <w:separator/>
      </w:r>
    </w:p>
  </w:footnote>
  <w:footnote w:type="continuationSeparator" w:id="0">
    <w:p w:rsidR="00DE3F69" w:rsidRDefault="00DE3F6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A4208">
                <w:rPr>
                  <w:b/>
                  <w:bCs/>
                  <w:caps/>
                  <w:sz w:val="24"/>
                  <w:szCs w:val="24"/>
                </w:rPr>
                <w:t xml:space="preserve">Alien Runner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2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A38F4" w:rsidP="000A38F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December 2</w:t>
              </w:r>
              <w:r w:rsidR="00770802">
                <w:rPr>
                  <w:color w:val="FFFFFF" w:themeColor="background1"/>
                  <w:lang w:val="en-US"/>
                </w:rPr>
                <w:t>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12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A38F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December 2,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A4208">
                <w:rPr>
                  <w:b/>
                  <w:bCs/>
                  <w:caps/>
                  <w:sz w:val="24"/>
                  <w:szCs w:val="24"/>
                </w:rPr>
                <w:t xml:space="preserve">Alien Runner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AA5884A4"/>
    <w:lvl w:ilvl="0" w:tplc="115A1C2E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24898"/>
    <w:rsid w:val="00033923"/>
    <w:rsid w:val="000358D2"/>
    <w:rsid w:val="00041C8A"/>
    <w:rsid w:val="00043FC9"/>
    <w:rsid w:val="000572A2"/>
    <w:rsid w:val="000623A1"/>
    <w:rsid w:val="00073442"/>
    <w:rsid w:val="000750B7"/>
    <w:rsid w:val="00080D8D"/>
    <w:rsid w:val="000811F4"/>
    <w:rsid w:val="00083448"/>
    <w:rsid w:val="0009064E"/>
    <w:rsid w:val="0009528E"/>
    <w:rsid w:val="000A1C7B"/>
    <w:rsid w:val="000A21E1"/>
    <w:rsid w:val="000A30B8"/>
    <w:rsid w:val="000A38F4"/>
    <w:rsid w:val="000A5895"/>
    <w:rsid w:val="000B047A"/>
    <w:rsid w:val="000B2671"/>
    <w:rsid w:val="000B6A8C"/>
    <w:rsid w:val="000C4C20"/>
    <w:rsid w:val="000C4FF8"/>
    <w:rsid w:val="000D03D2"/>
    <w:rsid w:val="000D72DC"/>
    <w:rsid w:val="000E3E6A"/>
    <w:rsid w:val="000F693C"/>
    <w:rsid w:val="000F72BD"/>
    <w:rsid w:val="00101CFB"/>
    <w:rsid w:val="00104A4B"/>
    <w:rsid w:val="00120196"/>
    <w:rsid w:val="00121BDD"/>
    <w:rsid w:val="00143C2C"/>
    <w:rsid w:val="00143E35"/>
    <w:rsid w:val="0015716C"/>
    <w:rsid w:val="00181B22"/>
    <w:rsid w:val="0018487C"/>
    <w:rsid w:val="00196E89"/>
    <w:rsid w:val="001A0D3B"/>
    <w:rsid w:val="001B2C79"/>
    <w:rsid w:val="001B6982"/>
    <w:rsid w:val="001C2302"/>
    <w:rsid w:val="001D2F8C"/>
    <w:rsid w:val="001D380D"/>
    <w:rsid w:val="001D5603"/>
    <w:rsid w:val="001E5A5F"/>
    <w:rsid w:val="00215980"/>
    <w:rsid w:val="0024728B"/>
    <w:rsid w:val="0025009F"/>
    <w:rsid w:val="00252F8C"/>
    <w:rsid w:val="0025623D"/>
    <w:rsid w:val="002645D8"/>
    <w:rsid w:val="00264C60"/>
    <w:rsid w:val="0028450A"/>
    <w:rsid w:val="00287412"/>
    <w:rsid w:val="00297A66"/>
    <w:rsid w:val="002B16E8"/>
    <w:rsid w:val="002B2FAE"/>
    <w:rsid w:val="002D14C7"/>
    <w:rsid w:val="002D6E15"/>
    <w:rsid w:val="002E0CBF"/>
    <w:rsid w:val="002E525C"/>
    <w:rsid w:val="002F222D"/>
    <w:rsid w:val="0030738A"/>
    <w:rsid w:val="00311530"/>
    <w:rsid w:val="00324B68"/>
    <w:rsid w:val="003257C0"/>
    <w:rsid w:val="003321E6"/>
    <w:rsid w:val="00336B38"/>
    <w:rsid w:val="0034293C"/>
    <w:rsid w:val="00347DC5"/>
    <w:rsid w:val="0035605A"/>
    <w:rsid w:val="0035685C"/>
    <w:rsid w:val="00356D53"/>
    <w:rsid w:val="00365E00"/>
    <w:rsid w:val="003832CE"/>
    <w:rsid w:val="003B26A9"/>
    <w:rsid w:val="003B3A01"/>
    <w:rsid w:val="003C5757"/>
    <w:rsid w:val="003C7D54"/>
    <w:rsid w:val="003D7F4A"/>
    <w:rsid w:val="003E10A2"/>
    <w:rsid w:val="003E1D34"/>
    <w:rsid w:val="003E1D56"/>
    <w:rsid w:val="003E4B54"/>
    <w:rsid w:val="003F6FA3"/>
    <w:rsid w:val="00401018"/>
    <w:rsid w:val="00420F46"/>
    <w:rsid w:val="00423C71"/>
    <w:rsid w:val="00423DFE"/>
    <w:rsid w:val="00442589"/>
    <w:rsid w:val="00443923"/>
    <w:rsid w:val="00450F6B"/>
    <w:rsid w:val="004625C4"/>
    <w:rsid w:val="004757D1"/>
    <w:rsid w:val="00477E7B"/>
    <w:rsid w:val="00477EB9"/>
    <w:rsid w:val="00490264"/>
    <w:rsid w:val="004936D4"/>
    <w:rsid w:val="004B1725"/>
    <w:rsid w:val="004B197E"/>
    <w:rsid w:val="004D0B74"/>
    <w:rsid w:val="004D2217"/>
    <w:rsid w:val="004D7CB8"/>
    <w:rsid w:val="004E01A5"/>
    <w:rsid w:val="004F1019"/>
    <w:rsid w:val="004F5DAC"/>
    <w:rsid w:val="0050637C"/>
    <w:rsid w:val="00512916"/>
    <w:rsid w:val="0051440D"/>
    <w:rsid w:val="00515D5A"/>
    <w:rsid w:val="005209AC"/>
    <w:rsid w:val="0052734F"/>
    <w:rsid w:val="00553943"/>
    <w:rsid w:val="00562727"/>
    <w:rsid w:val="00566629"/>
    <w:rsid w:val="00590B15"/>
    <w:rsid w:val="00593312"/>
    <w:rsid w:val="005A3D3A"/>
    <w:rsid w:val="005C0E71"/>
    <w:rsid w:val="005C2F0F"/>
    <w:rsid w:val="005C3EE7"/>
    <w:rsid w:val="005C4221"/>
    <w:rsid w:val="005E0EBC"/>
    <w:rsid w:val="005E1269"/>
    <w:rsid w:val="005E3F85"/>
    <w:rsid w:val="005F142C"/>
    <w:rsid w:val="00613186"/>
    <w:rsid w:val="0061568F"/>
    <w:rsid w:val="00623C3F"/>
    <w:rsid w:val="00672AA7"/>
    <w:rsid w:val="00676160"/>
    <w:rsid w:val="00681512"/>
    <w:rsid w:val="00686D09"/>
    <w:rsid w:val="0069093C"/>
    <w:rsid w:val="00691022"/>
    <w:rsid w:val="006942C8"/>
    <w:rsid w:val="006A322A"/>
    <w:rsid w:val="006A641D"/>
    <w:rsid w:val="006B1F34"/>
    <w:rsid w:val="006B5208"/>
    <w:rsid w:val="006C6F58"/>
    <w:rsid w:val="006D4646"/>
    <w:rsid w:val="006E18D0"/>
    <w:rsid w:val="006E6A3E"/>
    <w:rsid w:val="006E7B0C"/>
    <w:rsid w:val="006F0A1F"/>
    <w:rsid w:val="006F1FBB"/>
    <w:rsid w:val="006F5858"/>
    <w:rsid w:val="0071131C"/>
    <w:rsid w:val="00732D42"/>
    <w:rsid w:val="007361AD"/>
    <w:rsid w:val="0074447A"/>
    <w:rsid w:val="00744BAC"/>
    <w:rsid w:val="007540D2"/>
    <w:rsid w:val="00770802"/>
    <w:rsid w:val="00775A84"/>
    <w:rsid w:val="00787785"/>
    <w:rsid w:val="007A30C4"/>
    <w:rsid w:val="007A3A83"/>
    <w:rsid w:val="007A4EF8"/>
    <w:rsid w:val="007A57FE"/>
    <w:rsid w:val="007B2098"/>
    <w:rsid w:val="007D1AE4"/>
    <w:rsid w:val="007D2A8E"/>
    <w:rsid w:val="007E26D6"/>
    <w:rsid w:val="007E26FE"/>
    <w:rsid w:val="007F3B22"/>
    <w:rsid w:val="00810EC6"/>
    <w:rsid w:val="00824DE7"/>
    <w:rsid w:val="008278E6"/>
    <w:rsid w:val="00834755"/>
    <w:rsid w:val="008350DB"/>
    <w:rsid w:val="00840CAD"/>
    <w:rsid w:val="00841C6F"/>
    <w:rsid w:val="008432BD"/>
    <w:rsid w:val="00844661"/>
    <w:rsid w:val="00845BCE"/>
    <w:rsid w:val="00852404"/>
    <w:rsid w:val="00860686"/>
    <w:rsid w:val="00862FDF"/>
    <w:rsid w:val="00865152"/>
    <w:rsid w:val="00870B14"/>
    <w:rsid w:val="00870EB7"/>
    <w:rsid w:val="00884A38"/>
    <w:rsid w:val="00887461"/>
    <w:rsid w:val="008A1153"/>
    <w:rsid w:val="008A2419"/>
    <w:rsid w:val="008A4D7E"/>
    <w:rsid w:val="008B76A3"/>
    <w:rsid w:val="008C0181"/>
    <w:rsid w:val="008C1B6A"/>
    <w:rsid w:val="008C6B2D"/>
    <w:rsid w:val="008D5D71"/>
    <w:rsid w:val="008E01AF"/>
    <w:rsid w:val="008E08FD"/>
    <w:rsid w:val="008E0CB0"/>
    <w:rsid w:val="008E48B0"/>
    <w:rsid w:val="008E4B6B"/>
    <w:rsid w:val="008E601F"/>
    <w:rsid w:val="008F3C94"/>
    <w:rsid w:val="008F7A06"/>
    <w:rsid w:val="00911318"/>
    <w:rsid w:val="009161EC"/>
    <w:rsid w:val="00922D77"/>
    <w:rsid w:val="00922E81"/>
    <w:rsid w:val="00927E0F"/>
    <w:rsid w:val="009305F6"/>
    <w:rsid w:val="0093489E"/>
    <w:rsid w:val="00951305"/>
    <w:rsid w:val="00953C99"/>
    <w:rsid w:val="009609D0"/>
    <w:rsid w:val="0096228B"/>
    <w:rsid w:val="00971FD4"/>
    <w:rsid w:val="00992821"/>
    <w:rsid w:val="00996533"/>
    <w:rsid w:val="009A16AA"/>
    <w:rsid w:val="009A2A9F"/>
    <w:rsid w:val="009A4208"/>
    <w:rsid w:val="009A4D42"/>
    <w:rsid w:val="009B4F5E"/>
    <w:rsid w:val="009C6577"/>
    <w:rsid w:val="009D60D7"/>
    <w:rsid w:val="009E07FB"/>
    <w:rsid w:val="009E2925"/>
    <w:rsid w:val="009F4F10"/>
    <w:rsid w:val="009F5742"/>
    <w:rsid w:val="009F6693"/>
    <w:rsid w:val="00A04E1F"/>
    <w:rsid w:val="00A05DEB"/>
    <w:rsid w:val="00A12735"/>
    <w:rsid w:val="00A13741"/>
    <w:rsid w:val="00A137F9"/>
    <w:rsid w:val="00A145D8"/>
    <w:rsid w:val="00A174F8"/>
    <w:rsid w:val="00A27A74"/>
    <w:rsid w:val="00A52FEB"/>
    <w:rsid w:val="00A71AF2"/>
    <w:rsid w:val="00A75F70"/>
    <w:rsid w:val="00A813FB"/>
    <w:rsid w:val="00A81BCE"/>
    <w:rsid w:val="00A83275"/>
    <w:rsid w:val="00A843F7"/>
    <w:rsid w:val="00A9233D"/>
    <w:rsid w:val="00A9408C"/>
    <w:rsid w:val="00AA765B"/>
    <w:rsid w:val="00AC53C9"/>
    <w:rsid w:val="00AC7ACB"/>
    <w:rsid w:val="00AD223E"/>
    <w:rsid w:val="00AD7C20"/>
    <w:rsid w:val="00AE5CD1"/>
    <w:rsid w:val="00AF7E5D"/>
    <w:rsid w:val="00B03408"/>
    <w:rsid w:val="00B0662A"/>
    <w:rsid w:val="00B31C36"/>
    <w:rsid w:val="00B340FE"/>
    <w:rsid w:val="00B34809"/>
    <w:rsid w:val="00B36323"/>
    <w:rsid w:val="00B45483"/>
    <w:rsid w:val="00B555CD"/>
    <w:rsid w:val="00B55995"/>
    <w:rsid w:val="00B7379C"/>
    <w:rsid w:val="00B91847"/>
    <w:rsid w:val="00B93C97"/>
    <w:rsid w:val="00B94404"/>
    <w:rsid w:val="00BA01A0"/>
    <w:rsid w:val="00BA2781"/>
    <w:rsid w:val="00BF03F7"/>
    <w:rsid w:val="00BF4089"/>
    <w:rsid w:val="00BF6F77"/>
    <w:rsid w:val="00C152DC"/>
    <w:rsid w:val="00C24EE0"/>
    <w:rsid w:val="00C26199"/>
    <w:rsid w:val="00C50866"/>
    <w:rsid w:val="00C6303E"/>
    <w:rsid w:val="00C75B3A"/>
    <w:rsid w:val="00CA615E"/>
    <w:rsid w:val="00CC3ED4"/>
    <w:rsid w:val="00CD4A36"/>
    <w:rsid w:val="00CD50D0"/>
    <w:rsid w:val="00CE4806"/>
    <w:rsid w:val="00CF3D65"/>
    <w:rsid w:val="00D3174D"/>
    <w:rsid w:val="00D351B4"/>
    <w:rsid w:val="00D37889"/>
    <w:rsid w:val="00D40A6E"/>
    <w:rsid w:val="00D439A2"/>
    <w:rsid w:val="00D5271B"/>
    <w:rsid w:val="00D66307"/>
    <w:rsid w:val="00D668E0"/>
    <w:rsid w:val="00D82416"/>
    <w:rsid w:val="00D95891"/>
    <w:rsid w:val="00DA1186"/>
    <w:rsid w:val="00DA2256"/>
    <w:rsid w:val="00DA5AFA"/>
    <w:rsid w:val="00DB7EDA"/>
    <w:rsid w:val="00DC18A7"/>
    <w:rsid w:val="00DC1B5E"/>
    <w:rsid w:val="00DD0721"/>
    <w:rsid w:val="00DD0CDD"/>
    <w:rsid w:val="00DE3F69"/>
    <w:rsid w:val="00DE4428"/>
    <w:rsid w:val="00DE768B"/>
    <w:rsid w:val="00DF71BD"/>
    <w:rsid w:val="00E14785"/>
    <w:rsid w:val="00E37464"/>
    <w:rsid w:val="00E41187"/>
    <w:rsid w:val="00E41E1C"/>
    <w:rsid w:val="00E43202"/>
    <w:rsid w:val="00E43680"/>
    <w:rsid w:val="00E55396"/>
    <w:rsid w:val="00E66E97"/>
    <w:rsid w:val="00E94B18"/>
    <w:rsid w:val="00EA1B26"/>
    <w:rsid w:val="00EA7C61"/>
    <w:rsid w:val="00EB6F93"/>
    <w:rsid w:val="00EC7CED"/>
    <w:rsid w:val="00EE3699"/>
    <w:rsid w:val="00EF6FAE"/>
    <w:rsid w:val="00F005F0"/>
    <w:rsid w:val="00F02E97"/>
    <w:rsid w:val="00F0755C"/>
    <w:rsid w:val="00F21CF3"/>
    <w:rsid w:val="00F31735"/>
    <w:rsid w:val="00F35C9E"/>
    <w:rsid w:val="00F362D0"/>
    <w:rsid w:val="00F4156C"/>
    <w:rsid w:val="00F41AD7"/>
    <w:rsid w:val="00F43A9E"/>
    <w:rsid w:val="00F46409"/>
    <w:rsid w:val="00F51BB9"/>
    <w:rsid w:val="00F54A2F"/>
    <w:rsid w:val="00F627A3"/>
    <w:rsid w:val="00F62BEA"/>
    <w:rsid w:val="00F62F52"/>
    <w:rsid w:val="00F65F65"/>
    <w:rsid w:val="00F85BE7"/>
    <w:rsid w:val="00F906FB"/>
    <w:rsid w:val="00FA2312"/>
    <w:rsid w:val="00FB590E"/>
    <w:rsid w:val="00FC2510"/>
    <w:rsid w:val="00FD54E4"/>
    <w:rsid w:val="00FE6CBB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5F472C-5EBD-46E9-843A-1698379D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E553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E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6E9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3312"/>
    <w:pPr>
      <w:spacing w:after="100"/>
    </w:pPr>
  </w:style>
  <w:style w:type="paragraph" w:customStyle="1" w:styleId="Default">
    <w:name w:val="Default"/>
    <w:rsid w:val="00450F6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248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gma89/Unity2D_Platformer_Alie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0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2016-12-02T00:00:00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C3EAD1-2052-4BED-90E3-AF8BF056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532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Street Runner </vt:lpstr>
      <vt:lpstr>Street Runner </vt:lpstr>
    </vt:vector>
  </TitlesOfParts>
  <Company>JG STUDIO &amp; DIEGO-RODRIGUEZ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Alien Runner </dc:title>
  <dc:subject>Final Project – Unity Game</dc:subject>
  <dc:creator>Diego Rodriguez &amp; Jason Gunter</dc:creator>
  <cp:lastModifiedBy>Jason Gunter</cp:lastModifiedBy>
  <cp:revision>824</cp:revision>
  <dcterms:created xsi:type="dcterms:W3CDTF">2016-09-24T18:00:00Z</dcterms:created>
  <dcterms:modified xsi:type="dcterms:W3CDTF">2016-12-03T01:24:00Z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